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3797788"/>
        <w:placeholder>
          <w:docPart w:val="428D029A32F7354D88C66A3741A47EE2"/>
        </w:placeholder>
        <w:temporary/>
        <w:showingPlcHdr/>
        <w15:appearance w15:val="hidden"/>
      </w:sdtPr>
      <w:sdtEndPr/>
      <w:sdtContent>
        <w:p w14:paraId="345B1D3C" w14:textId="77777777" w:rsidR="003B1B33" w:rsidRDefault="00F013C7">
          <w:pPr>
            <w:pStyle w:val="Heading1"/>
          </w:pPr>
          <w:r>
            <w:t>Make a List…</w:t>
          </w:r>
        </w:p>
      </w:sdtContent>
    </w:sdt>
    <w:p w14:paraId="39CC8B47" w14:textId="77777777" w:rsidR="00196994" w:rsidRDefault="00196994" w:rsidP="00196994">
      <w:pPr>
        <w:pStyle w:val="ListNumber"/>
        <w:numPr>
          <w:ilvl w:val="0"/>
          <w:numId w:val="0"/>
        </w:numPr>
        <w:ind w:left="432" w:hanging="432"/>
      </w:pPr>
      <w:r>
        <w:t>What is Lorem Ipsum?</w:t>
      </w:r>
    </w:p>
    <w:p w14:paraId="770802EC" w14:textId="77777777" w:rsidR="00196994" w:rsidRDefault="00196994" w:rsidP="00196994">
      <w:pPr>
        <w:pStyle w:val="ListNumber"/>
        <w:numPr>
          <w:ilvl w:val="0"/>
          <w:numId w:val="0"/>
        </w:numPr>
        <w:ind w:left="432" w:hanging="432"/>
      </w:pPr>
      <w: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Lorem Ipsum passages, and more recently with desktop publishing software like Aldus PageMaker including versions of Lorem Ipsum</w:t>
      </w:r>
    </w:p>
    <w:p w14:paraId="7564CC0C" w14:textId="3BE46B4A" w:rsidR="003B1B33" w:rsidRDefault="003B1B33" w:rsidP="00196994">
      <w:pPr>
        <w:pStyle w:val="ListNumber"/>
        <w:numPr>
          <w:ilvl w:val="0"/>
          <w:numId w:val="0"/>
        </w:numPr>
        <w:ind w:left="432" w:hanging="432"/>
      </w:pPr>
    </w:p>
    <w:sectPr w:rsidR="003B1B33">
      <w:footerReference w:type="default" r:id="rId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256D" w14:textId="77777777" w:rsidR="00612866" w:rsidRDefault="00612866">
      <w:pPr>
        <w:spacing w:after="0" w:line="240" w:lineRule="auto"/>
      </w:pPr>
      <w:r>
        <w:separator/>
      </w:r>
    </w:p>
    <w:p w14:paraId="0CFBAB61" w14:textId="77777777" w:rsidR="00612866" w:rsidRDefault="00612866"/>
    <w:p w14:paraId="2DEA677B" w14:textId="77777777" w:rsidR="00612866" w:rsidRDefault="00612866"/>
  </w:endnote>
  <w:endnote w:type="continuationSeparator" w:id="0">
    <w:p w14:paraId="0A449B65" w14:textId="77777777" w:rsidR="00612866" w:rsidRDefault="00612866">
      <w:pPr>
        <w:spacing w:after="0" w:line="240" w:lineRule="auto"/>
      </w:pPr>
      <w:r>
        <w:continuationSeparator/>
      </w:r>
    </w:p>
    <w:p w14:paraId="050A2E03" w14:textId="77777777" w:rsidR="00612866" w:rsidRDefault="00612866"/>
    <w:p w14:paraId="7293E508" w14:textId="77777777" w:rsidR="00612866" w:rsidRDefault="006128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78572" w14:textId="77777777" w:rsidR="003B1B33" w:rsidRDefault="00F013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4DD9F" w14:textId="77777777" w:rsidR="00612866" w:rsidRDefault="00612866">
      <w:pPr>
        <w:spacing w:after="0" w:line="240" w:lineRule="auto"/>
      </w:pPr>
      <w:r>
        <w:separator/>
      </w:r>
    </w:p>
    <w:p w14:paraId="6AE700F0" w14:textId="77777777" w:rsidR="00612866" w:rsidRDefault="00612866"/>
    <w:p w14:paraId="3B1BF1C5" w14:textId="77777777" w:rsidR="00612866" w:rsidRDefault="00612866"/>
  </w:footnote>
  <w:footnote w:type="continuationSeparator" w:id="0">
    <w:p w14:paraId="1D699898" w14:textId="77777777" w:rsidR="00612866" w:rsidRDefault="00612866">
      <w:pPr>
        <w:spacing w:after="0" w:line="240" w:lineRule="auto"/>
      </w:pPr>
      <w:r>
        <w:continuationSeparator/>
      </w:r>
    </w:p>
    <w:p w14:paraId="770FB158" w14:textId="77777777" w:rsidR="00612866" w:rsidRDefault="00612866"/>
    <w:p w14:paraId="30136AAA" w14:textId="77777777" w:rsidR="00612866" w:rsidRDefault="006128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945890">
    <w:abstractNumId w:val="9"/>
  </w:num>
  <w:num w:numId="2" w16cid:durableId="411857329">
    <w:abstractNumId w:val="8"/>
  </w:num>
  <w:num w:numId="3" w16cid:durableId="1924869505">
    <w:abstractNumId w:val="7"/>
  </w:num>
  <w:num w:numId="4" w16cid:durableId="872573711">
    <w:abstractNumId w:val="6"/>
  </w:num>
  <w:num w:numId="5" w16cid:durableId="313683113">
    <w:abstractNumId w:val="5"/>
  </w:num>
  <w:num w:numId="6" w16cid:durableId="1421028587">
    <w:abstractNumId w:val="4"/>
  </w:num>
  <w:num w:numId="7" w16cid:durableId="1486781952">
    <w:abstractNumId w:val="3"/>
  </w:num>
  <w:num w:numId="8" w16cid:durableId="1297444107">
    <w:abstractNumId w:val="2"/>
  </w:num>
  <w:num w:numId="9" w16cid:durableId="75638610">
    <w:abstractNumId w:val="1"/>
  </w:num>
  <w:num w:numId="10" w16cid:durableId="603075258">
    <w:abstractNumId w:val="0"/>
  </w:num>
  <w:num w:numId="11" w16cid:durableId="304705154">
    <w:abstractNumId w:val="11"/>
  </w:num>
  <w:num w:numId="12" w16cid:durableId="798838076">
    <w:abstractNumId w:val="9"/>
    <w:lvlOverride w:ilvl="0">
      <w:startOverride w:val="1"/>
    </w:lvlOverride>
  </w:num>
  <w:num w:numId="13" w16cid:durableId="256670687">
    <w:abstractNumId w:val="10"/>
  </w:num>
  <w:num w:numId="14" w16cid:durableId="1080754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66"/>
    <w:rsid w:val="00095229"/>
    <w:rsid w:val="00196994"/>
    <w:rsid w:val="003B1B33"/>
    <w:rsid w:val="00612866"/>
    <w:rsid w:val="00A00909"/>
    <w:rsid w:val="00B17805"/>
    <w:rsid w:val="00F0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80B3A"/>
  <w15:chartTrackingRefBased/>
  <w15:docId w15:val="{3F1EB82A-220B-D045-A4AB-A19DEB38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2C2A893-70EF-0043-84E3-E8977F755AC4%7dtf5000204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8D029A32F7354D88C66A3741A4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1B311-C4FD-7A4C-AD44-C7F494DF5C07}"/>
      </w:docPartPr>
      <w:docPartBody>
        <w:p w:rsidR="00000000" w:rsidRDefault="00000000">
          <w:pPr>
            <w:pStyle w:val="428D029A32F7354D88C66A3741A47EE2"/>
          </w:pPr>
          <w:r>
            <w:t>Make a List…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03175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D029A32F7354D88C66A3741A47EE2">
    <w:name w:val="428D029A32F7354D88C66A3741A47EE2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val="en-US" w:eastAsia="ja-JP"/>
    </w:rPr>
  </w:style>
  <w:style w:type="paragraph" w:customStyle="1" w:styleId="37AC5E4E6D276347A2D5AB0FEB211183">
    <w:name w:val="37AC5E4E6D276347A2D5AB0FEB211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{02C2A893-70EF-0043-84E3-E8977F755AC4}tf50002046.dotx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2</cp:revision>
  <dcterms:created xsi:type="dcterms:W3CDTF">2023-03-21T08:58:00Z</dcterms:created>
  <dcterms:modified xsi:type="dcterms:W3CDTF">2023-03-21T08:58:00Z</dcterms:modified>
</cp:coreProperties>
</file>